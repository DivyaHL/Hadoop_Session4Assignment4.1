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8D" w:rsidRDefault="001A398D" w:rsidP="001A398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bookmarkStart w:id="0" w:name="_GoBack"/>
      <w:bookmarkEnd w:id="0"/>
      <w:r>
        <w:rPr>
          <w:rFonts w:cs="Calibri"/>
          <w:sz w:val="24"/>
          <w:szCs w:val="24"/>
        </w:rPr>
        <w:t>1) Write a java code with the class named ‘acad’ and a method ‘main’. Hard Code the program</w:t>
      </w:r>
    </w:p>
    <w:p w:rsidR="00233F93" w:rsidRDefault="001A398D" w:rsidP="001A398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with two integers and print the sum of those two.</w:t>
      </w:r>
    </w:p>
    <w:p w:rsidR="001A398D" w:rsidRDefault="001A398D" w:rsidP="001A398D">
      <w:pPr>
        <w:rPr>
          <w:rFonts w:cs="Calibri"/>
          <w:sz w:val="24"/>
          <w:szCs w:val="24"/>
        </w:rPr>
      </w:pPr>
    </w:p>
    <w:p w:rsidR="001A398D" w:rsidRDefault="00DA2DE4" w:rsidP="001A398D"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/>
    <w:p w:rsidR="001A398D" w:rsidRDefault="001A398D" w:rsidP="001A398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2) Rewrite the above code, where, inputs are provided by the user at runtime and the output is</w:t>
      </w:r>
    </w:p>
    <w:p w:rsidR="001A398D" w:rsidRDefault="001A398D" w:rsidP="001A398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printed.</w:t>
      </w:r>
    </w:p>
    <w:p w:rsidR="001A398D" w:rsidRDefault="00DA2DE4" w:rsidP="001A398D">
      <w:r>
        <w:rPr>
          <w:noProof/>
        </w:rPr>
        <w:drawing>
          <wp:inline distT="0" distB="0" distL="0" distR="0">
            <wp:extent cx="57531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DA2DE4" w:rsidP="001A398D">
      <w:r>
        <w:rPr>
          <w:noProof/>
        </w:rPr>
        <w:lastRenderedPageBreak/>
        <w:drawing>
          <wp:inline distT="0" distB="0" distL="0" distR="0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/>
    <w:p w:rsidR="001A398D" w:rsidRDefault="00DA2DE4" w:rsidP="001A398D">
      <w:r>
        <w:rPr>
          <w:noProof/>
        </w:rPr>
        <w:lastRenderedPageBreak/>
        <w:drawing>
          <wp:inline distT="0" distB="0" distL="0" distR="0">
            <wp:extent cx="59436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/>
    <w:p w:rsidR="001A398D" w:rsidRDefault="001A398D" w:rsidP="001A398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3) Write a program with method name sum() that accepts two parameters from user and print</w:t>
      </w:r>
    </w:p>
    <w:p w:rsidR="001A398D" w:rsidRDefault="001A398D" w:rsidP="001A398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sum of two numbers. Output format should be as:</w:t>
      </w:r>
    </w:p>
    <w:p w:rsidR="001A398D" w:rsidRDefault="001A398D" w:rsidP="001A398D">
      <w:pPr>
        <w:rPr>
          <w:rFonts w:cs="Calibri"/>
          <w:sz w:val="24"/>
          <w:szCs w:val="24"/>
        </w:rPr>
      </w:pPr>
    </w:p>
    <w:p w:rsidR="001A398D" w:rsidRDefault="00DA2DE4" w:rsidP="001A398D">
      <w:r>
        <w:rPr>
          <w:noProof/>
        </w:rPr>
        <w:lastRenderedPageBreak/>
        <w:drawing>
          <wp:inline distT="0" distB="0" distL="0" distR="0">
            <wp:extent cx="594360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/>
    <w:p w:rsidR="001A398D" w:rsidRDefault="001A398D" w:rsidP="001A398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4) Write a program to accepts two numbers from stdin and find all the odd as well as even</w:t>
      </w:r>
    </w:p>
    <w:p w:rsidR="001A398D" w:rsidRDefault="001A398D" w:rsidP="001A398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numbers present in between them.</w:t>
      </w:r>
    </w:p>
    <w:p w:rsidR="001A398D" w:rsidRDefault="001A398D" w:rsidP="001A398D">
      <w:pPr>
        <w:rPr>
          <w:rFonts w:cs="Calibri"/>
          <w:sz w:val="24"/>
          <w:szCs w:val="24"/>
        </w:rPr>
      </w:pPr>
    </w:p>
    <w:p w:rsidR="001A398D" w:rsidRDefault="00DA2DE4" w:rsidP="001A398D"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/>
    <w:p w:rsidR="001A398D" w:rsidRDefault="00DA2DE4" w:rsidP="001A398D">
      <w:r>
        <w:rPr>
          <w:noProof/>
        </w:rPr>
        <w:lastRenderedPageBreak/>
        <w:drawing>
          <wp:inline distT="0" distB="0" distL="0" distR="0">
            <wp:extent cx="5943600" cy="452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/>
    <w:p w:rsidR="001A398D" w:rsidRDefault="00DA2DE4" w:rsidP="001A398D">
      <w:r>
        <w:rPr>
          <w:noProof/>
        </w:rPr>
        <w:lastRenderedPageBreak/>
        <w:drawing>
          <wp:inline distT="0" distB="0" distL="0" distR="0">
            <wp:extent cx="5943600" cy="481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/>
    <w:p w:rsidR="001A398D" w:rsidRDefault="001A398D" w:rsidP="001A398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5) Joe is scared to go to school. When her dad asked the reason, joe said she is unable to</w:t>
      </w:r>
    </w:p>
    <w:p w:rsidR="001A398D" w:rsidRDefault="001A398D" w:rsidP="001A398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complete the task given by her teacher. The task was to find the “first 10 multiples” of the</w:t>
      </w:r>
    </w:p>
    <w:p w:rsidR="001A398D" w:rsidRDefault="001A398D" w:rsidP="001A398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number entered from stdin .</w:t>
      </w:r>
    </w:p>
    <w:p w:rsidR="001A398D" w:rsidRDefault="001A398D" w:rsidP="001A398D">
      <w:pPr>
        <w:rPr>
          <w:rFonts w:cs="Calibri"/>
          <w:sz w:val="24"/>
          <w:szCs w:val="24"/>
        </w:rPr>
      </w:pPr>
    </w:p>
    <w:p w:rsidR="001A398D" w:rsidRDefault="00DA2DE4" w:rsidP="001A398D">
      <w:r>
        <w:rPr>
          <w:noProof/>
        </w:rPr>
        <w:lastRenderedPageBreak/>
        <w:drawing>
          <wp:inline distT="0" distB="0" distL="0" distR="0">
            <wp:extent cx="5943600" cy="284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/>
    <w:p w:rsidR="001A398D" w:rsidRDefault="00DA2DE4" w:rsidP="001A398D">
      <w:r>
        <w:rPr>
          <w:noProof/>
        </w:rPr>
        <w:drawing>
          <wp:inline distT="0" distB="0" distL="0" distR="0">
            <wp:extent cx="3467100" cy="3648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/>
    <w:p w:rsidR="001A398D" w:rsidRDefault="001A398D" w:rsidP="001A398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6) Write a program consisting method sum() and demonstrate the concept of method</w:t>
      </w:r>
    </w:p>
    <w:p w:rsidR="001A398D" w:rsidRDefault="001A398D" w:rsidP="001A398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overloading using this method.</w:t>
      </w:r>
    </w:p>
    <w:p w:rsidR="001A398D" w:rsidRDefault="001A398D" w:rsidP="001A398D">
      <w:pPr>
        <w:rPr>
          <w:rFonts w:cs="Calibri"/>
          <w:sz w:val="24"/>
          <w:szCs w:val="24"/>
        </w:rPr>
      </w:pPr>
    </w:p>
    <w:p w:rsidR="001A398D" w:rsidRDefault="001A398D" w:rsidP="001A398D">
      <w:pPr>
        <w:rPr>
          <w:noProof/>
        </w:rPr>
      </w:pPr>
    </w:p>
    <w:p w:rsidR="001A398D" w:rsidRDefault="00DA2DE4" w:rsidP="001A398D">
      <w:r>
        <w:rPr>
          <w:noProof/>
        </w:rPr>
        <w:drawing>
          <wp:inline distT="0" distB="0" distL="0" distR="0">
            <wp:extent cx="5943600" cy="402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/>
    <w:p w:rsidR="001A398D" w:rsidRDefault="001A398D" w:rsidP="001A398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7) Can you overload a method with same return type.? Explain your answer with proper logic.</w:t>
      </w:r>
    </w:p>
    <w:p w:rsidR="001A398D" w:rsidRDefault="001A398D" w:rsidP="001A398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Yes we can overload</w:t>
      </w:r>
    </w:p>
    <w:p w:rsidR="001A398D" w:rsidRDefault="00DA2DE4" w:rsidP="001A398D">
      <w:pPr>
        <w:rPr>
          <w:rFonts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>
      <w:pPr>
        <w:rPr>
          <w:rFonts w:cs="Calibri"/>
          <w:sz w:val="24"/>
          <w:szCs w:val="24"/>
        </w:rPr>
      </w:pPr>
    </w:p>
    <w:p w:rsidR="001A398D" w:rsidRDefault="001A398D" w:rsidP="001A398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8) Write a program in java using Arrays, that sorts the element in descending order.</w:t>
      </w:r>
    </w:p>
    <w:p w:rsidR="001A398D" w:rsidRDefault="001A398D" w:rsidP="001A398D">
      <w:pPr>
        <w:rPr>
          <w:rFonts w:cs="Calibri"/>
          <w:sz w:val="24"/>
          <w:szCs w:val="24"/>
        </w:rPr>
      </w:pPr>
    </w:p>
    <w:p w:rsidR="001A398D" w:rsidRDefault="00DA2DE4" w:rsidP="001A398D">
      <w:pPr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514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D" w:rsidRDefault="001A398D" w:rsidP="001A398D">
      <w:pPr>
        <w:rPr>
          <w:rFonts w:cs="Calibri"/>
          <w:sz w:val="24"/>
          <w:szCs w:val="24"/>
        </w:rPr>
      </w:pPr>
    </w:p>
    <w:p w:rsidR="001A398D" w:rsidRDefault="001A398D" w:rsidP="001A398D">
      <w:pPr>
        <w:rPr>
          <w:rFonts w:cs="Calibri"/>
          <w:sz w:val="24"/>
          <w:szCs w:val="24"/>
        </w:rPr>
      </w:pPr>
    </w:p>
    <w:p w:rsidR="001A398D" w:rsidRDefault="001A398D" w:rsidP="001A398D"/>
    <w:sectPr w:rsidR="001A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327A"/>
    <w:multiLevelType w:val="hybridMultilevel"/>
    <w:tmpl w:val="AE3A7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F43FC"/>
    <w:multiLevelType w:val="hybridMultilevel"/>
    <w:tmpl w:val="F4D6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E4"/>
    <w:rsid w:val="001A398D"/>
    <w:rsid w:val="00210670"/>
    <w:rsid w:val="00233F93"/>
    <w:rsid w:val="00B363B8"/>
    <w:rsid w:val="00DA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3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3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ivya\Acadgild%20assignments\Session-4\Assignment%204.1\solution\Assignment%20session4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session4.1</Template>
  <TotalTime>2</TotalTime>
  <Pages>11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</dc:creator>
  <cp:lastModifiedBy>Nandan</cp:lastModifiedBy>
  <cp:revision>1</cp:revision>
  <dcterms:created xsi:type="dcterms:W3CDTF">2017-10-15T16:07:00Z</dcterms:created>
  <dcterms:modified xsi:type="dcterms:W3CDTF">2017-10-15T16:09:00Z</dcterms:modified>
</cp:coreProperties>
</file>